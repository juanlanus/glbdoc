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85"/>
        <w:gridCol w:w="1984"/>
        <w:gridCol w:w="851"/>
        <w:gridCol w:w="2268"/>
        <w:gridCol w:w="1843"/>
      </w:tblGrid>
      <w:tr w:rsidR="0063196C">
        <w:tc>
          <w:tcPr>
            <w:tcW w:w="19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428"/>
              <w:rPr>
                <w:rFonts w:ascii="Times New Roman" w:hAnsi="Times New Roman"/>
                <w:lang w:val="es-MX"/>
              </w:rPr>
            </w:pPr>
          </w:p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428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Fech</w:t>
            </w:r>
            <w:bookmarkStart w:id="0" w:name="_GoBack"/>
            <w:bookmarkEnd w:id="0"/>
            <w:r>
              <w:rPr>
                <w:rFonts w:ascii="Times New Roman" w:hAnsi="Times New Roman"/>
                <w:lang w:val="es-MX"/>
              </w:rPr>
              <w:t>a de Ejecución:</w:t>
            </w:r>
          </w:p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428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1984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3196C" w:rsidRPr="007F2989" w:rsidRDefault="0063196C" w:rsidP="007F2989">
            <w:pPr>
              <w:pStyle w:val="Encabezado"/>
              <w:tabs>
                <w:tab w:val="clear" w:pos="4252"/>
                <w:tab w:val="clear" w:pos="8504"/>
              </w:tabs>
              <w:ind w:right="-428"/>
              <w:jc w:val="center"/>
              <w:rPr>
                <w:rFonts w:ascii="Times New Roman" w:hAnsi="Times New Roman"/>
                <w:u w:val="single"/>
                <w:lang w:val="es-MX"/>
              </w:rPr>
            </w:pPr>
          </w:p>
          <w:p w:rsidR="0063196C" w:rsidRPr="007F2989" w:rsidRDefault="00B80F66" w:rsidP="0090643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u w:val="single"/>
                <w:lang w:val="es-MX"/>
              </w:rPr>
            </w:pPr>
            <w:r>
              <w:rPr>
                <w:rFonts w:ascii="Times New Roman" w:hAnsi="Times New Roman"/>
                <w:u w:val="single"/>
                <w:lang w:val="es-MX"/>
              </w:rPr>
              <w:t>2</w:t>
            </w:r>
            <w:r w:rsidR="00CA3708">
              <w:rPr>
                <w:rFonts w:ascii="Times New Roman" w:hAnsi="Times New Roman"/>
                <w:u w:val="single"/>
                <w:lang w:val="es-MX"/>
              </w:rPr>
              <w:t>9</w:t>
            </w:r>
            <w:r w:rsidR="00332238" w:rsidRPr="007F2989">
              <w:rPr>
                <w:rFonts w:ascii="Times New Roman" w:hAnsi="Times New Roman"/>
                <w:u w:val="single"/>
                <w:lang w:val="es-MX"/>
              </w:rPr>
              <w:t>/</w:t>
            </w:r>
            <w:r w:rsidR="006A6577">
              <w:rPr>
                <w:rFonts w:ascii="Times New Roman" w:hAnsi="Times New Roman"/>
                <w:u w:val="single"/>
                <w:lang w:val="es-MX"/>
              </w:rPr>
              <w:t>NOV</w:t>
            </w:r>
            <w:r w:rsidR="00073B2B" w:rsidRPr="007F2989">
              <w:rPr>
                <w:rFonts w:ascii="Times New Roman" w:hAnsi="Times New Roman"/>
                <w:u w:val="single"/>
                <w:lang w:val="es-MX"/>
              </w:rPr>
              <w:t>/2013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428"/>
              <w:rPr>
                <w:rFonts w:ascii="Times New Roman" w:hAnsi="Times New Roman"/>
                <w:lang w:val="es-MX"/>
              </w:rPr>
            </w:pP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428"/>
              <w:rPr>
                <w:rFonts w:ascii="Times New Roman" w:hAnsi="Times New Roman"/>
                <w:lang w:val="es-MX"/>
              </w:rPr>
            </w:pPr>
          </w:p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428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Fecha de Culminación:</w:t>
            </w:r>
          </w:p>
        </w:tc>
        <w:tc>
          <w:tcPr>
            <w:tcW w:w="1843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428"/>
              <w:rPr>
                <w:rFonts w:ascii="Times New Roman" w:hAnsi="Times New Roman"/>
                <w:lang w:val="es-MX"/>
              </w:rPr>
            </w:pPr>
          </w:p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_______________</w:t>
            </w:r>
          </w:p>
        </w:tc>
      </w:tr>
    </w:tbl>
    <w:p w:rsidR="0063196C" w:rsidRDefault="0063196C">
      <w:pPr>
        <w:pStyle w:val="Encabezado"/>
        <w:tabs>
          <w:tab w:val="clear" w:pos="4252"/>
          <w:tab w:val="clear" w:pos="8504"/>
        </w:tabs>
        <w:ind w:right="-1"/>
        <w:rPr>
          <w:rFonts w:ascii="Times New Roman" w:hAnsi="Times New Roman"/>
          <w:sz w:val="20"/>
          <w:lang w:val="es-MX"/>
        </w:rPr>
      </w:pPr>
    </w:p>
    <w:p w:rsidR="0063196C" w:rsidRDefault="0063196C">
      <w:pPr>
        <w:pStyle w:val="Encabezado"/>
        <w:tabs>
          <w:tab w:val="clear" w:pos="4252"/>
          <w:tab w:val="clear" w:pos="8504"/>
        </w:tabs>
        <w:ind w:right="-1"/>
        <w:rPr>
          <w:rFonts w:ascii="Times New Roman" w:hAnsi="Times New Roman"/>
          <w:sz w:val="24"/>
          <w:lang w:val="es-MX"/>
        </w:rPr>
      </w:pPr>
      <w:r>
        <w:rPr>
          <w:rFonts w:ascii="Times New Roman" w:hAnsi="Times New Roman"/>
          <w:b/>
          <w:sz w:val="24"/>
          <w:lang w:val="es-MX"/>
        </w:rPr>
        <w:t xml:space="preserve">Responsable en Producción:  </w:t>
      </w:r>
      <w:r>
        <w:rPr>
          <w:rFonts w:ascii="Times New Roman" w:hAnsi="Times New Roman"/>
          <w:b/>
          <w:sz w:val="24"/>
          <w:lang w:val="es-MX"/>
        </w:rPr>
        <w:tab/>
      </w:r>
      <w:r w:rsidR="005B149D">
        <w:rPr>
          <w:rFonts w:ascii="Times New Roman" w:hAnsi="Times New Roman"/>
          <w:sz w:val="24"/>
          <w:lang w:val="es-MX"/>
        </w:rPr>
        <w:t>Fabricio lozano</w:t>
      </w:r>
      <w:r>
        <w:rPr>
          <w:rFonts w:ascii="Times New Roman" w:hAnsi="Times New Roman"/>
          <w:b/>
          <w:sz w:val="24"/>
          <w:lang w:val="es-MX"/>
        </w:rPr>
        <w:tab/>
      </w:r>
      <w:r>
        <w:rPr>
          <w:rFonts w:ascii="Times New Roman" w:hAnsi="Times New Roman"/>
          <w:b/>
          <w:sz w:val="24"/>
          <w:lang w:val="es-MX"/>
        </w:rPr>
        <w:tab/>
      </w:r>
      <w:r>
        <w:rPr>
          <w:rFonts w:ascii="Times New Roman" w:hAnsi="Times New Roman"/>
          <w:b/>
          <w:sz w:val="24"/>
          <w:lang w:val="es-MX"/>
        </w:rPr>
        <w:tab/>
      </w:r>
      <w:r>
        <w:rPr>
          <w:rFonts w:ascii="Times New Roman" w:hAnsi="Times New Roman"/>
          <w:b/>
          <w:sz w:val="24"/>
          <w:lang w:val="es-MX"/>
        </w:rPr>
        <w:tab/>
        <w:t xml:space="preserve">Cargo:  </w:t>
      </w:r>
      <w:r>
        <w:rPr>
          <w:rFonts w:ascii="Times New Roman" w:hAnsi="Times New Roman"/>
          <w:b/>
          <w:sz w:val="24"/>
          <w:lang w:val="es-MX"/>
        </w:rPr>
        <w:tab/>
      </w:r>
      <w:r w:rsidR="00FA6454">
        <w:rPr>
          <w:rFonts w:ascii="Times New Roman" w:hAnsi="Times New Roman"/>
          <w:sz w:val="24"/>
          <w:lang w:val="es-MX"/>
        </w:rPr>
        <w:t>Procesos especiales</w:t>
      </w:r>
    </w:p>
    <w:p w:rsidR="0063196C" w:rsidRDefault="0063196C">
      <w:pPr>
        <w:pStyle w:val="Encabezado"/>
        <w:tabs>
          <w:tab w:val="clear" w:pos="4252"/>
          <w:tab w:val="clear" w:pos="8504"/>
        </w:tabs>
        <w:ind w:right="-1"/>
        <w:rPr>
          <w:rFonts w:ascii="Times New Roman" w:hAnsi="Times New Roman"/>
          <w:sz w:val="20"/>
          <w:lang w:val="es-MX"/>
        </w:rPr>
      </w:pPr>
    </w:p>
    <w:p w:rsidR="0063196C" w:rsidRDefault="0063196C">
      <w:pPr>
        <w:pStyle w:val="Encabezado"/>
        <w:tabs>
          <w:tab w:val="clear" w:pos="4252"/>
          <w:tab w:val="clear" w:pos="8504"/>
        </w:tabs>
        <w:ind w:right="-1"/>
        <w:rPr>
          <w:rFonts w:ascii="Times New Roman" w:hAnsi="Times New Roman"/>
          <w:b/>
          <w:sz w:val="24"/>
          <w:lang w:val="es-MX"/>
        </w:rPr>
      </w:pPr>
      <w:r>
        <w:rPr>
          <w:rFonts w:ascii="Times New Roman" w:hAnsi="Times New Roman"/>
          <w:b/>
          <w:sz w:val="24"/>
          <w:lang w:val="es-MX"/>
        </w:rPr>
        <w:t xml:space="preserve">Responsable en Desarrollo:  </w:t>
      </w:r>
      <w:r>
        <w:rPr>
          <w:rFonts w:ascii="Times New Roman" w:hAnsi="Times New Roman"/>
          <w:b/>
          <w:sz w:val="24"/>
          <w:lang w:val="es-MX"/>
        </w:rPr>
        <w:tab/>
      </w:r>
      <w:r w:rsidR="009C1F4B">
        <w:rPr>
          <w:rFonts w:ascii="Times New Roman" w:hAnsi="Times New Roman"/>
          <w:sz w:val="24"/>
          <w:lang w:val="es-MX"/>
        </w:rPr>
        <w:t>Mauricio Salamanca</w:t>
      </w:r>
      <w:r w:rsidR="00694F69">
        <w:rPr>
          <w:rFonts w:ascii="Times New Roman" w:hAnsi="Times New Roman"/>
          <w:sz w:val="24"/>
          <w:lang w:val="es-MX"/>
        </w:rPr>
        <w:tab/>
      </w:r>
      <w:r>
        <w:rPr>
          <w:rFonts w:ascii="Times New Roman" w:hAnsi="Times New Roman"/>
          <w:b/>
          <w:sz w:val="24"/>
          <w:lang w:val="es-MX"/>
        </w:rPr>
        <w:tab/>
      </w:r>
      <w:r>
        <w:rPr>
          <w:rFonts w:ascii="Times New Roman" w:hAnsi="Times New Roman"/>
          <w:b/>
          <w:sz w:val="24"/>
          <w:lang w:val="es-MX"/>
        </w:rPr>
        <w:tab/>
      </w:r>
      <w:r>
        <w:rPr>
          <w:rFonts w:ascii="Times New Roman" w:hAnsi="Times New Roman"/>
          <w:b/>
          <w:sz w:val="24"/>
          <w:lang w:val="es-MX"/>
        </w:rPr>
        <w:tab/>
        <w:t xml:space="preserve">Cargo:    </w:t>
      </w:r>
      <w:r>
        <w:rPr>
          <w:rFonts w:ascii="Times New Roman" w:hAnsi="Times New Roman"/>
          <w:b/>
          <w:sz w:val="24"/>
          <w:lang w:val="es-MX"/>
        </w:rPr>
        <w:tab/>
      </w:r>
      <w:r w:rsidR="00241AC7">
        <w:rPr>
          <w:rFonts w:ascii="Times New Roman" w:hAnsi="Times New Roman"/>
          <w:sz w:val="24"/>
          <w:lang w:val="es-MX"/>
        </w:rPr>
        <w:t>Analista</w:t>
      </w:r>
      <w:r w:rsidR="00FB300E">
        <w:rPr>
          <w:rFonts w:ascii="Times New Roman" w:hAnsi="Times New Roman"/>
          <w:sz w:val="24"/>
          <w:lang w:val="es-MX"/>
        </w:rPr>
        <w:t xml:space="preserve"> Soluciones </w:t>
      </w:r>
      <w:r w:rsidR="009C1F4B">
        <w:rPr>
          <w:rFonts w:ascii="Times New Roman" w:hAnsi="Times New Roman"/>
          <w:sz w:val="24"/>
          <w:lang w:val="es-MX"/>
        </w:rPr>
        <w:t>Personalizadas</w:t>
      </w:r>
      <w:r>
        <w:rPr>
          <w:rFonts w:ascii="Times New Roman" w:hAnsi="Times New Roman"/>
          <w:b/>
          <w:sz w:val="24"/>
          <w:lang w:val="es-MX"/>
        </w:rPr>
        <w:tab/>
      </w:r>
    </w:p>
    <w:p w:rsidR="0063196C" w:rsidRDefault="0063196C">
      <w:pPr>
        <w:pStyle w:val="Encabezado"/>
        <w:tabs>
          <w:tab w:val="clear" w:pos="4252"/>
          <w:tab w:val="clear" w:pos="8504"/>
        </w:tabs>
        <w:ind w:right="-1"/>
        <w:rPr>
          <w:rFonts w:ascii="Times New Roman" w:hAnsi="Times New Roman"/>
          <w:sz w:val="20"/>
          <w:lang w:val="es-MX"/>
        </w:rPr>
      </w:pPr>
    </w:p>
    <w:p w:rsidR="0063196C" w:rsidRDefault="0063196C" w:rsidP="002B00E1">
      <w:pPr>
        <w:pStyle w:val="Encabezado"/>
        <w:tabs>
          <w:tab w:val="clear" w:pos="4252"/>
          <w:tab w:val="clear" w:pos="8504"/>
        </w:tabs>
        <w:ind w:left="1416" w:right="-1" w:hanging="1416"/>
        <w:rPr>
          <w:rFonts w:ascii="Times New Roman" w:hAnsi="Times New Roman"/>
          <w:b/>
          <w:sz w:val="24"/>
          <w:lang w:val="es-MX"/>
        </w:rPr>
      </w:pPr>
      <w:r>
        <w:rPr>
          <w:rFonts w:ascii="Times New Roman" w:hAnsi="Times New Roman"/>
          <w:b/>
          <w:sz w:val="24"/>
          <w:lang w:val="es-MX"/>
        </w:rPr>
        <w:t xml:space="preserve">Objetivo: </w:t>
      </w:r>
      <w:r w:rsidR="002B6855">
        <w:rPr>
          <w:rFonts w:ascii="Times New Roman" w:hAnsi="Times New Roman"/>
          <w:sz w:val="24"/>
          <w:lang w:val="es-MX"/>
        </w:rPr>
        <w:t xml:space="preserve">Proceso generación archivos de características personalizadas para </w:t>
      </w:r>
      <w:r w:rsidR="0003501B">
        <w:rPr>
          <w:rFonts w:ascii="Times New Roman" w:hAnsi="Times New Roman"/>
          <w:sz w:val="24"/>
          <w:lang w:val="es-MX"/>
        </w:rPr>
        <w:t>FINESA</w:t>
      </w:r>
      <w:r w:rsidR="002459DE">
        <w:rPr>
          <w:rFonts w:ascii="Times New Roman" w:hAnsi="Times New Roman"/>
          <w:sz w:val="24"/>
          <w:lang w:val="es-MX"/>
        </w:rPr>
        <w:t xml:space="preserve"> certificación </w:t>
      </w:r>
      <w:r w:rsidR="00AC0341">
        <w:rPr>
          <w:rFonts w:ascii="Times New Roman" w:hAnsi="Times New Roman"/>
          <w:sz w:val="24"/>
          <w:lang w:val="es-MX"/>
        </w:rPr>
        <w:t xml:space="preserve"> DA </w:t>
      </w:r>
      <w:r w:rsidR="00FA6454">
        <w:rPr>
          <w:rFonts w:ascii="Times New Roman" w:hAnsi="Times New Roman"/>
          <w:sz w:val="24"/>
          <w:lang w:val="es-MX"/>
        </w:rPr>
        <w:t xml:space="preserve"> a </w:t>
      </w:r>
      <w:r w:rsidR="00AC0341">
        <w:rPr>
          <w:rFonts w:ascii="Times New Roman" w:hAnsi="Times New Roman"/>
          <w:sz w:val="24"/>
          <w:lang w:val="es-MX"/>
        </w:rPr>
        <w:t xml:space="preserve"> </w:t>
      </w:r>
      <w:r w:rsidR="00FA6454" w:rsidRPr="00227CE5">
        <w:rPr>
          <w:rFonts w:ascii="Times New Roman" w:hAnsi="Times New Roman"/>
          <w:color w:val="FF0000"/>
          <w:sz w:val="24"/>
          <w:lang w:val="es-MX"/>
        </w:rPr>
        <w:t>201</w:t>
      </w:r>
      <w:r w:rsidR="00227CE5" w:rsidRPr="00227CE5">
        <w:rPr>
          <w:rFonts w:ascii="Times New Roman" w:hAnsi="Times New Roman"/>
          <w:color w:val="FF0000"/>
          <w:sz w:val="24"/>
          <w:lang w:val="es-MX"/>
        </w:rPr>
        <w:t>3</w:t>
      </w:r>
      <w:r w:rsidR="000B7A1F" w:rsidRPr="00227CE5">
        <w:rPr>
          <w:rFonts w:ascii="Times New Roman" w:hAnsi="Times New Roman"/>
          <w:color w:val="FF0000"/>
          <w:sz w:val="24"/>
          <w:lang w:val="es-MX"/>
        </w:rPr>
        <w:t>-</w:t>
      </w:r>
      <w:r w:rsidR="00227CE5" w:rsidRPr="00227CE5">
        <w:rPr>
          <w:rFonts w:ascii="Times New Roman" w:hAnsi="Times New Roman"/>
          <w:color w:val="FF0000"/>
          <w:sz w:val="24"/>
          <w:lang w:val="es-MX"/>
        </w:rPr>
        <w:t>0</w:t>
      </w:r>
      <w:r w:rsidR="000B7A1F" w:rsidRPr="00227CE5">
        <w:rPr>
          <w:rFonts w:ascii="Times New Roman" w:hAnsi="Times New Roman"/>
          <w:color w:val="FF0000"/>
          <w:sz w:val="24"/>
          <w:lang w:val="es-MX"/>
        </w:rPr>
        <w:t>1</w:t>
      </w:r>
    </w:p>
    <w:p w:rsidR="0063196C" w:rsidRDefault="0063196C">
      <w:pPr>
        <w:pStyle w:val="Encabezado"/>
        <w:tabs>
          <w:tab w:val="clear" w:pos="4252"/>
          <w:tab w:val="clear" w:pos="8504"/>
        </w:tabs>
        <w:ind w:right="-1"/>
        <w:rPr>
          <w:rFonts w:ascii="Times New Roman" w:hAnsi="Times New Roman"/>
          <w:sz w:val="20"/>
          <w:lang w:val="es-MX"/>
        </w:rPr>
      </w:pPr>
    </w:p>
    <w:tbl>
      <w:tblPr>
        <w:tblW w:w="14317" w:type="dxa"/>
        <w:tblInd w:w="7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6"/>
        <w:gridCol w:w="1418"/>
        <w:gridCol w:w="1417"/>
        <w:gridCol w:w="5528"/>
        <w:gridCol w:w="4678"/>
      </w:tblGrid>
      <w:tr w:rsidR="0063196C" w:rsidTr="00934F9E">
        <w:tc>
          <w:tcPr>
            <w:tcW w:w="1276" w:type="dxa"/>
          </w:tcPr>
          <w:p w:rsidR="0063196C" w:rsidRDefault="0063196C">
            <w:pPr>
              <w:ind w:right="-1"/>
              <w:jc w:val="center"/>
              <w:rPr>
                <w:rFonts w:ascii="Times New Roman" w:hAnsi="Times New Roman"/>
                <w:b/>
                <w:caps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Secuencia</w:t>
            </w:r>
          </w:p>
        </w:tc>
        <w:tc>
          <w:tcPr>
            <w:tcW w:w="1418" w:type="dxa"/>
          </w:tcPr>
          <w:p w:rsidR="0063196C" w:rsidRDefault="0063196C">
            <w:pPr>
              <w:ind w:right="-1"/>
              <w:jc w:val="center"/>
              <w:rPr>
                <w:rFonts w:ascii="Times New Roman" w:hAnsi="Times New Roman"/>
                <w:b/>
                <w:caps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 de Ejecución</w:t>
            </w:r>
          </w:p>
        </w:tc>
        <w:tc>
          <w:tcPr>
            <w:tcW w:w="1417" w:type="dxa"/>
          </w:tcPr>
          <w:p w:rsidR="0063196C" w:rsidRDefault="0063196C">
            <w:pPr>
              <w:ind w:right="-1"/>
              <w:jc w:val="center"/>
              <w:rPr>
                <w:rFonts w:ascii="Times New Roman" w:hAnsi="Times New Roman"/>
                <w:b/>
                <w:caps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de Ejecución</w:t>
            </w:r>
          </w:p>
        </w:tc>
        <w:tc>
          <w:tcPr>
            <w:tcW w:w="5528" w:type="dxa"/>
          </w:tcPr>
          <w:p w:rsidR="0063196C" w:rsidRDefault="0063196C">
            <w:pPr>
              <w:ind w:right="-1"/>
              <w:jc w:val="center"/>
              <w:rPr>
                <w:rFonts w:ascii="Times New Roman" w:hAnsi="Times New Roman"/>
                <w:b/>
                <w:caps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4678" w:type="dxa"/>
          </w:tcPr>
          <w:p w:rsidR="0063196C" w:rsidRDefault="0063196C">
            <w:pPr>
              <w:ind w:right="-1"/>
              <w:jc w:val="center"/>
              <w:rPr>
                <w:rFonts w:ascii="Times New Roman" w:hAnsi="Times New Roman"/>
                <w:b/>
                <w:caps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Resultado Esperado</w:t>
            </w:r>
          </w:p>
        </w:tc>
      </w:tr>
      <w:tr w:rsidR="0063196C" w:rsidRPr="005C23A3" w:rsidTr="00934F9E">
        <w:trPr>
          <w:trHeight w:val="541"/>
        </w:trPr>
        <w:tc>
          <w:tcPr>
            <w:tcW w:w="1276" w:type="dxa"/>
          </w:tcPr>
          <w:p w:rsidR="0063196C" w:rsidRDefault="0063196C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18" w:type="dxa"/>
          </w:tcPr>
          <w:p w:rsidR="0063196C" w:rsidRDefault="0063196C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7" w:type="dxa"/>
          </w:tcPr>
          <w:p w:rsidR="0063196C" w:rsidRDefault="0063196C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528" w:type="dxa"/>
          </w:tcPr>
          <w:p w:rsidR="00716D0E" w:rsidRPr="005C23A3" w:rsidRDefault="002B6855" w:rsidP="00B80F66">
            <w:pPr>
              <w:ind w:right="-1"/>
              <w:jc w:val="both"/>
              <w:rPr>
                <w:rFonts w:ascii="Times New Roman" w:hAnsi="Times New Roman"/>
                <w:sz w:val="24"/>
                <w:lang w:val="es-CO"/>
              </w:rPr>
            </w:pPr>
            <w:r>
              <w:rPr>
                <w:rFonts w:ascii="Times New Roman" w:hAnsi="Times New Roman"/>
                <w:sz w:val="24"/>
                <w:lang w:val="es-CO"/>
              </w:rPr>
              <w:t xml:space="preserve">Copiar los objetos del programa  </w:t>
            </w:r>
            <w:r w:rsidR="001A3ECF" w:rsidRPr="001A3ECF">
              <w:rPr>
                <w:rFonts w:ascii="Times New Roman" w:hAnsi="Times New Roman"/>
                <w:sz w:val="24"/>
                <w:lang w:val="es-CO"/>
              </w:rPr>
              <w:t>CARACTPER-</w:t>
            </w:r>
            <w:r w:rsidR="0003501B">
              <w:rPr>
                <w:rFonts w:ascii="Times New Roman" w:hAnsi="Times New Roman"/>
                <w:sz w:val="24"/>
                <w:lang w:val="es-CO"/>
              </w:rPr>
              <w:t>PER22-16454</w:t>
            </w:r>
            <w:r w:rsidR="00BF302A" w:rsidRPr="00BF302A">
              <w:rPr>
                <w:rFonts w:ascii="Times New Roman" w:hAnsi="Times New Roman"/>
                <w:sz w:val="24"/>
                <w:lang w:val="es-CO"/>
              </w:rPr>
              <w:t>.CBL</w:t>
            </w:r>
            <w:r>
              <w:rPr>
                <w:rFonts w:ascii="Times New Roman" w:hAnsi="Times New Roman"/>
                <w:sz w:val="24"/>
                <w:lang w:val="es-CO"/>
              </w:rPr>
              <w:t xml:space="preserve"> de $OBJETOS de desarrollo a $OBJETOS de procesos especiales.</w:t>
            </w:r>
          </w:p>
        </w:tc>
        <w:tc>
          <w:tcPr>
            <w:tcW w:w="4678" w:type="dxa"/>
          </w:tcPr>
          <w:p w:rsidR="0063196C" w:rsidRPr="005C23A3" w:rsidRDefault="0063196C">
            <w:pPr>
              <w:ind w:right="-1"/>
              <w:jc w:val="both"/>
              <w:rPr>
                <w:rFonts w:ascii="Times New Roman" w:hAnsi="Times New Roman"/>
                <w:sz w:val="24"/>
                <w:lang w:val="es-CO"/>
              </w:rPr>
            </w:pPr>
          </w:p>
        </w:tc>
      </w:tr>
      <w:tr w:rsidR="002B6855" w:rsidRPr="005C70E2" w:rsidTr="00934F9E">
        <w:tc>
          <w:tcPr>
            <w:tcW w:w="1276" w:type="dxa"/>
          </w:tcPr>
          <w:p w:rsidR="002B6855" w:rsidRDefault="002B6855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:rsidR="002B6855" w:rsidRDefault="002B6855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7" w:type="dxa"/>
          </w:tcPr>
          <w:p w:rsidR="002B6855" w:rsidRDefault="002B6855">
            <w:pPr>
              <w:ind w:right="-1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528" w:type="dxa"/>
          </w:tcPr>
          <w:p w:rsidR="00B123F7" w:rsidRDefault="00B123F7" w:rsidP="00B123F7">
            <w:pPr>
              <w:jc w:val="both"/>
              <w:rPr>
                <w:rFonts w:ascii="Times New Roman" w:hAnsi="Times New Roman"/>
                <w:sz w:val="24"/>
                <w:lang w:val="es-CO"/>
              </w:rPr>
            </w:pPr>
            <w:r>
              <w:rPr>
                <w:rFonts w:ascii="Times New Roman" w:hAnsi="Times New Roman"/>
                <w:sz w:val="24"/>
                <w:lang w:val="es-CO"/>
              </w:rPr>
              <w:t>Ejecutar el prog</w:t>
            </w:r>
            <w:r w:rsidR="002459DE">
              <w:rPr>
                <w:rFonts w:ascii="Times New Roman" w:hAnsi="Times New Roman"/>
                <w:sz w:val="24"/>
                <w:lang w:val="es-CO"/>
              </w:rPr>
              <w:t>rama para generar archivo plano</w:t>
            </w:r>
            <w:r>
              <w:rPr>
                <w:rFonts w:ascii="Times New Roman" w:hAnsi="Times New Roman"/>
                <w:sz w:val="24"/>
                <w:lang w:val="es-CO"/>
              </w:rPr>
              <w:t xml:space="preserve"> de características personalizadas </w:t>
            </w:r>
            <w:r w:rsidR="0003501B">
              <w:rPr>
                <w:rFonts w:ascii="Times New Roman" w:hAnsi="Times New Roman"/>
                <w:sz w:val="24"/>
                <w:lang w:val="es-CO"/>
              </w:rPr>
              <w:t>FINESA</w:t>
            </w:r>
            <w:r>
              <w:rPr>
                <w:rFonts w:ascii="Times New Roman" w:hAnsi="Times New Roman"/>
                <w:sz w:val="24"/>
                <w:lang w:val="es-CO"/>
              </w:rPr>
              <w:t>:</w:t>
            </w:r>
          </w:p>
          <w:p w:rsidR="00B123F7" w:rsidRDefault="00B123F7" w:rsidP="00B123F7">
            <w:pPr>
              <w:jc w:val="both"/>
              <w:rPr>
                <w:rFonts w:ascii="Times New Roman" w:hAnsi="Times New Roman"/>
                <w:sz w:val="24"/>
                <w:lang w:val="es-CO"/>
              </w:rPr>
            </w:pPr>
            <w:r>
              <w:rPr>
                <w:rFonts w:ascii="Times New Roman" w:hAnsi="Times New Roman"/>
                <w:sz w:val="24"/>
                <w:lang w:val="es-CO"/>
              </w:rPr>
              <w:t>El parámetro YYYYMM fecha de la recogida,(</w:t>
            </w:r>
            <w:r w:rsidR="00227CE5" w:rsidRPr="00227CE5">
              <w:rPr>
                <w:rFonts w:ascii="Times New Roman" w:hAnsi="Times New Roman"/>
                <w:color w:val="FF0000"/>
                <w:sz w:val="24"/>
                <w:lang w:val="es-CO"/>
              </w:rPr>
              <w:t>201301</w:t>
            </w:r>
            <w:r>
              <w:rPr>
                <w:rFonts w:ascii="Times New Roman" w:hAnsi="Times New Roman"/>
                <w:sz w:val="24"/>
                <w:lang w:val="es-CO"/>
              </w:rPr>
              <w:t>)</w:t>
            </w:r>
          </w:p>
          <w:p w:rsidR="00B123F7" w:rsidRDefault="00A66E5B" w:rsidP="00B123F7">
            <w:pPr>
              <w:jc w:val="both"/>
              <w:rPr>
                <w:rFonts w:ascii="Times New Roman" w:hAnsi="Times New Roman"/>
                <w:sz w:val="24"/>
                <w:lang w:val="es-CO"/>
              </w:rPr>
            </w:pPr>
            <w:r w:rsidRPr="00A66E5B">
              <w:rPr>
                <w:rFonts w:ascii="Times New Roman" w:hAnsi="Times New Roman"/>
                <w:sz w:val="24"/>
                <w:lang w:val="es-CO"/>
              </w:rPr>
              <w:t>CC-</w:t>
            </w:r>
            <w:r w:rsidR="00C33C31">
              <w:rPr>
                <w:rFonts w:ascii="Times New Roman" w:hAnsi="Times New Roman"/>
                <w:sz w:val="24"/>
                <w:lang w:val="es-CO"/>
              </w:rPr>
              <w:t>CQ</w:t>
            </w:r>
            <w:r w:rsidR="0003501B">
              <w:rPr>
                <w:rFonts w:ascii="Times New Roman" w:hAnsi="Times New Roman"/>
                <w:sz w:val="24"/>
                <w:lang w:val="es-CO"/>
              </w:rPr>
              <w:t>16454</w:t>
            </w:r>
            <w:r w:rsidR="00B123F7">
              <w:rPr>
                <w:rFonts w:ascii="Times New Roman" w:hAnsi="Times New Roman"/>
                <w:sz w:val="24"/>
                <w:lang w:val="es-CO"/>
              </w:rPr>
              <w:t xml:space="preserve"> archivo </w:t>
            </w:r>
            <w:r w:rsidR="002459DE">
              <w:rPr>
                <w:rFonts w:ascii="Times New Roman" w:hAnsi="Times New Roman"/>
                <w:sz w:val="24"/>
                <w:lang w:val="es-CO"/>
              </w:rPr>
              <w:t>con tipo y numero identificac</w:t>
            </w:r>
            <w:r w:rsidR="00AC0341">
              <w:rPr>
                <w:rFonts w:ascii="Times New Roman" w:hAnsi="Times New Roman"/>
                <w:sz w:val="24"/>
                <w:lang w:val="es-CO"/>
              </w:rPr>
              <w:t>ión</w:t>
            </w:r>
            <w:r w:rsidR="00B123F7">
              <w:rPr>
                <w:rFonts w:ascii="Times New Roman" w:hAnsi="Times New Roman"/>
                <w:sz w:val="24"/>
                <w:lang w:val="es-CO"/>
              </w:rPr>
              <w:t>.</w:t>
            </w:r>
          </w:p>
          <w:p w:rsidR="00B123F7" w:rsidRDefault="00B123F7" w:rsidP="00B123F7">
            <w:pPr>
              <w:jc w:val="both"/>
              <w:rPr>
                <w:rFonts w:ascii="Times New Roman" w:hAnsi="Times New Roman"/>
                <w:sz w:val="24"/>
                <w:lang w:val="es-CO"/>
              </w:rPr>
            </w:pPr>
            <w:r>
              <w:rPr>
                <w:rFonts w:ascii="Times New Roman" w:hAnsi="Times New Roman"/>
                <w:sz w:val="24"/>
                <w:lang w:val="es-CO"/>
              </w:rPr>
              <w:t xml:space="preserve">En el equipo de procesos espaciales en la base de datos de </w:t>
            </w:r>
            <w:r w:rsidR="00227CE5" w:rsidRPr="00227CE5">
              <w:rPr>
                <w:rFonts w:ascii="Times New Roman" w:hAnsi="Times New Roman"/>
                <w:color w:val="FF0000"/>
                <w:sz w:val="24"/>
                <w:lang w:val="es-CO"/>
              </w:rPr>
              <w:t>201301</w:t>
            </w:r>
            <w:r w:rsidRPr="00227CE5">
              <w:rPr>
                <w:rFonts w:ascii="Times New Roman" w:hAnsi="Times New Roman"/>
                <w:color w:val="FF0000"/>
                <w:sz w:val="24"/>
                <w:lang w:val="es-CO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s-CO"/>
              </w:rPr>
              <w:t>ejecutar:</w:t>
            </w:r>
          </w:p>
          <w:p w:rsidR="007E368A" w:rsidRPr="00B123F7" w:rsidRDefault="00BB6C53" w:rsidP="00B80F66">
            <w:pPr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nohup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x </w:t>
            </w:r>
            <w:r w:rsidR="001A3ECF" w:rsidRPr="001A3ECF">
              <w:rPr>
                <w:rFonts w:ascii="Times New Roman" w:hAnsi="Times New Roman"/>
                <w:sz w:val="24"/>
                <w:lang w:val="en-US"/>
              </w:rPr>
              <w:t>CARACTPER-</w:t>
            </w:r>
            <w:r w:rsidR="0003501B">
              <w:rPr>
                <w:rFonts w:ascii="Times New Roman" w:hAnsi="Times New Roman"/>
                <w:sz w:val="24"/>
                <w:lang w:val="en-US"/>
              </w:rPr>
              <w:t>PER22-16454</w:t>
            </w:r>
            <w:r w:rsidR="00B123F7" w:rsidRPr="002B6855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227CE5" w:rsidRPr="00227CE5">
              <w:rPr>
                <w:rFonts w:ascii="Times New Roman" w:hAnsi="Times New Roman"/>
                <w:color w:val="FF0000"/>
                <w:sz w:val="24"/>
                <w:lang w:val="en-US"/>
              </w:rPr>
              <w:t>201301</w:t>
            </w:r>
            <w:r w:rsidR="00B123F7" w:rsidRPr="00227CE5">
              <w:rPr>
                <w:rFonts w:ascii="Times New Roman" w:hAnsi="Times New Roman"/>
                <w:color w:val="FF0000"/>
                <w:sz w:val="24"/>
                <w:lang w:val="en-US"/>
              </w:rPr>
              <w:t xml:space="preserve"> </w:t>
            </w:r>
            <w:r w:rsidR="00A66E5B" w:rsidRPr="00A66E5B">
              <w:rPr>
                <w:rFonts w:ascii="Times New Roman" w:hAnsi="Times New Roman"/>
                <w:sz w:val="24"/>
                <w:lang w:val="en-US"/>
              </w:rPr>
              <w:t>CC-</w:t>
            </w:r>
            <w:r w:rsidR="00C33C31">
              <w:rPr>
                <w:rFonts w:ascii="Times New Roman" w:hAnsi="Times New Roman"/>
                <w:sz w:val="24"/>
                <w:lang w:val="en-US"/>
              </w:rPr>
              <w:t>CQ</w:t>
            </w:r>
            <w:r w:rsidR="0003501B">
              <w:rPr>
                <w:rFonts w:ascii="Times New Roman" w:hAnsi="Times New Roman"/>
                <w:sz w:val="24"/>
                <w:lang w:val="en-US"/>
              </w:rPr>
              <w:t>16454</w:t>
            </w:r>
            <w:r w:rsidR="008E54AA" w:rsidRPr="008E54AA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8E54AA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B123F7">
              <w:rPr>
                <w:rFonts w:ascii="Times New Roman" w:hAnsi="Times New Roman"/>
                <w:sz w:val="24"/>
                <w:lang w:val="en-US"/>
              </w:rPr>
              <w:t>&gt;&gt;</w:t>
            </w:r>
            <w:r w:rsidR="008E54AA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B123F7">
              <w:rPr>
                <w:rFonts w:ascii="Times New Roman" w:hAnsi="Times New Roman"/>
                <w:sz w:val="24"/>
                <w:lang w:val="en-US"/>
              </w:rPr>
              <w:t>Archivo.LOG &amp;)</w:t>
            </w:r>
          </w:p>
        </w:tc>
        <w:tc>
          <w:tcPr>
            <w:tcW w:w="4678" w:type="dxa"/>
          </w:tcPr>
          <w:p w:rsidR="002B6855" w:rsidRPr="00B123F7" w:rsidRDefault="00B123F7" w:rsidP="0002223D">
            <w:pPr>
              <w:ind w:right="-1"/>
              <w:jc w:val="both"/>
              <w:rPr>
                <w:rFonts w:ascii="Times New Roman" w:hAnsi="Times New Roman"/>
                <w:sz w:val="24"/>
                <w:lang w:val="es-CO"/>
              </w:rPr>
            </w:pPr>
            <w:r w:rsidRPr="00B123F7">
              <w:rPr>
                <w:rFonts w:ascii="Times New Roman" w:hAnsi="Times New Roman"/>
                <w:sz w:val="24"/>
                <w:lang w:val="es-CO"/>
              </w:rPr>
              <w:t>Se generan los archivos:</w:t>
            </w:r>
          </w:p>
          <w:p w:rsidR="005B149D" w:rsidRPr="00834134" w:rsidRDefault="001304F2" w:rsidP="005C70E2">
            <w:pPr>
              <w:ind w:right="-1"/>
              <w:jc w:val="both"/>
              <w:rPr>
                <w:rFonts w:ascii="Times New Roman" w:hAnsi="Times New Roman"/>
                <w:sz w:val="24"/>
                <w:lang w:val="es-CO"/>
              </w:rPr>
            </w:pPr>
            <w:r>
              <w:rPr>
                <w:rFonts w:ascii="Times New Roman" w:hAnsi="Times New Roman"/>
                <w:sz w:val="24"/>
                <w:lang w:val="es-CO"/>
              </w:rPr>
              <w:t>CC-</w:t>
            </w:r>
            <w:r w:rsidR="00C33C31">
              <w:rPr>
                <w:rFonts w:ascii="Times New Roman" w:hAnsi="Times New Roman"/>
                <w:sz w:val="24"/>
                <w:lang w:val="es-CO"/>
              </w:rPr>
              <w:t>CQ</w:t>
            </w:r>
            <w:r w:rsidR="0003501B">
              <w:rPr>
                <w:rFonts w:ascii="Times New Roman" w:hAnsi="Times New Roman"/>
                <w:sz w:val="24"/>
                <w:lang w:val="es-CO"/>
              </w:rPr>
              <w:t>16454</w:t>
            </w:r>
            <w:r w:rsidR="009F3810" w:rsidRPr="009F3810">
              <w:rPr>
                <w:rFonts w:ascii="Times New Roman" w:hAnsi="Times New Roman"/>
                <w:sz w:val="24"/>
                <w:lang w:val="es-CO"/>
              </w:rPr>
              <w:t>-</w:t>
            </w:r>
            <w:r w:rsidR="0003501B">
              <w:rPr>
                <w:rFonts w:ascii="Times New Roman" w:hAnsi="Times New Roman"/>
                <w:sz w:val="24"/>
                <w:lang w:val="es-CO"/>
              </w:rPr>
              <w:t>PER22</w:t>
            </w:r>
          </w:p>
          <w:p w:rsidR="000B7A1F" w:rsidRPr="00AC0341" w:rsidRDefault="000B7A1F" w:rsidP="005C70E2">
            <w:pPr>
              <w:ind w:right="-1"/>
              <w:jc w:val="both"/>
              <w:rPr>
                <w:rFonts w:ascii="Times New Roman" w:hAnsi="Times New Roman"/>
                <w:sz w:val="24"/>
                <w:lang w:val="es-CO"/>
              </w:rPr>
            </w:pPr>
          </w:p>
        </w:tc>
      </w:tr>
    </w:tbl>
    <w:p w:rsidR="005C23A3" w:rsidRDefault="005C23A3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</w:p>
    <w:p w:rsidR="00596286" w:rsidRDefault="00596286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sz w:val="24"/>
          <w:lang w:val="es-CO"/>
        </w:rPr>
      </w:pPr>
      <w:r>
        <w:rPr>
          <w:rFonts w:ascii="Times New Roman" w:hAnsi="Times New Roman"/>
          <w:b/>
          <w:sz w:val="24"/>
          <w:lang w:val="es-CO"/>
        </w:rPr>
        <w:lastRenderedPageBreak/>
        <w:t xml:space="preserve">OBSERVACIONES: </w:t>
      </w:r>
      <w:r>
        <w:rPr>
          <w:rFonts w:ascii="Times New Roman" w:hAnsi="Times New Roman"/>
          <w:sz w:val="24"/>
          <w:lang w:val="es-CO"/>
        </w:rPr>
        <w:t>El archivo de cedulas (</w:t>
      </w:r>
      <w:r w:rsidR="00A66E5B" w:rsidRPr="00A66E5B">
        <w:rPr>
          <w:rFonts w:ascii="Times New Roman" w:hAnsi="Times New Roman"/>
          <w:sz w:val="24"/>
          <w:lang w:val="es-CO"/>
        </w:rPr>
        <w:t>CC-</w:t>
      </w:r>
      <w:r w:rsidR="00C33C31">
        <w:rPr>
          <w:rFonts w:ascii="Times New Roman" w:hAnsi="Times New Roman"/>
          <w:sz w:val="24"/>
          <w:lang w:val="es-CO"/>
        </w:rPr>
        <w:t>CQ</w:t>
      </w:r>
      <w:r w:rsidR="0003501B">
        <w:rPr>
          <w:rFonts w:ascii="Times New Roman" w:hAnsi="Times New Roman"/>
          <w:sz w:val="24"/>
          <w:lang w:val="es-CO"/>
        </w:rPr>
        <w:t>16454</w:t>
      </w:r>
      <w:r w:rsidR="008E54AA">
        <w:rPr>
          <w:rFonts w:ascii="Times New Roman" w:hAnsi="Times New Roman"/>
          <w:sz w:val="24"/>
          <w:lang w:val="es-CO"/>
        </w:rPr>
        <w:t>),</w:t>
      </w:r>
      <w:r>
        <w:rPr>
          <w:rFonts w:ascii="Times New Roman" w:hAnsi="Times New Roman"/>
          <w:sz w:val="24"/>
          <w:lang w:val="es-CO"/>
        </w:rPr>
        <w:t xml:space="preserve"> </w:t>
      </w:r>
      <w:proofErr w:type="spellStart"/>
      <w:r>
        <w:rPr>
          <w:rFonts w:ascii="Times New Roman" w:hAnsi="Times New Roman"/>
          <w:sz w:val="24"/>
          <w:lang w:val="es-CO"/>
        </w:rPr>
        <w:t>layout</w:t>
      </w:r>
      <w:proofErr w:type="spellEnd"/>
      <w:r>
        <w:rPr>
          <w:rFonts w:ascii="Times New Roman" w:hAnsi="Times New Roman"/>
          <w:sz w:val="24"/>
          <w:lang w:val="es-CO"/>
        </w:rPr>
        <w:t xml:space="preserve"> del proceso (</w:t>
      </w:r>
      <w:r w:rsidR="000F4A08" w:rsidRPr="000F4A08">
        <w:rPr>
          <w:rFonts w:ascii="Times New Roman" w:hAnsi="Times New Roman"/>
          <w:sz w:val="24"/>
          <w:lang w:val="es-CO"/>
        </w:rPr>
        <w:t>Layout-Caracteristicas-</w:t>
      </w:r>
      <w:r w:rsidR="00C33C31">
        <w:rPr>
          <w:rFonts w:ascii="Times New Roman" w:hAnsi="Times New Roman"/>
          <w:sz w:val="24"/>
          <w:lang w:val="es-CO"/>
        </w:rPr>
        <w:t>CQ</w:t>
      </w:r>
      <w:r w:rsidR="0003501B">
        <w:rPr>
          <w:rFonts w:ascii="Times New Roman" w:hAnsi="Times New Roman"/>
          <w:sz w:val="24"/>
          <w:lang w:val="es-CO"/>
        </w:rPr>
        <w:t>16454</w:t>
      </w:r>
      <w:r w:rsidR="000F4A08" w:rsidRPr="000F4A08">
        <w:rPr>
          <w:rFonts w:ascii="Times New Roman" w:hAnsi="Times New Roman"/>
          <w:sz w:val="24"/>
          <w:lang w:val="es-CO"/>
        </w:rPr>
        <w:t>.xlsx</w:t>
      </w:r>
      <w:r>
        <w:rPr>
          <w:rFonts w:ascii="Times New Roman" w:hAnsi="Times New Roman"/>
          <w:sz w:val="24"/>
          <w:lang w:val="es-CO"/>
        </w:rPr>
        <w:t>)</w:t>
      </w:r>
      <w:r w:rsidR="008E54AA">
        <w:rPr>
          <w:rFonts w:ascii="Times New Roman" w:hAnsi="Times New Roman"/>
          <w:sz w:val="24"/>
          <w:lang w:val="es-CO"/>
        </w:rPr>
        <w:t xml:space="preserve"> y los objetos del programa (</w:t>
      </w:r>
      <w:r w:rsidR="001A3ECF" w:rsidRPr="001A3ECF">
        <w:rPr>
          <w:rFonts w:ascii="Times New Roman" w:hAnsi="Times New Roman"/>
          <w:sz w:val="24"/>
          <w:lang w:val="es-CO"/>
        </w:rPr>
        <w:t>CARACTPER-</w:t>
      </w:r>
      <w:r w:rsidR="0003501B">
        <w:rPr>
          <w:rFonts w:ascii="Times New Roman" w:hAnsi="Times New Roman"/>
          <w:sz w:val="24"/>
          <w:lang w:val="es-CO"/>
        </w:rPr>
        <w:t>PER22-16454</w:t>
      </w:r>
      <w:r w:rsidR="000F4A08" w:rsidRPr="000F4A08">
        <w:rPr>
          <w:rFonts w:ascii="Times New Roman" w:hAnsi="Times New Roman"/>
          <w:sz w:val="24"/>
          <w:lang w:val="es-CO"/>
        </w:rPr>
        <w:t>.zip</w:t>
      </w:r>
      <w:r w:rsidR="008E54AA">
        <w:rPr>
          <w:rFonts w:ascii="Times New Roman" w:hAnsi="Times New Roman"/>
          <w:sz w:val="24"/>
          <w:lang w:val="es-CO"/>
        </w:rPr>
        <w:t>)</w:t>
      </w:r>
      <w:r>
        <w:rPr>
          <w:rFonts w:ascii="Times New Roman" w:hAnsi="Times New Roman"/>
          <w:sz w:val="24"/>
          <w:lang w:val="es-CO"/>
        </w:rPr>
        <w:t xml:space="preserve"> están en la pestaña de adjuntos del requerimiento.</w:t>
      </w:r>
    </w:p>
    <w:p w:rsidR="00596286" w:rsidRDefault="00596286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</w:p>
    <w:p w:rsidR="001A3ECF" w:rsidRPr="00906432" w:rsidRDefault="00CA3708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color w:val="FF0000"/>
          <w:sz w:val="28"/>
          <w:lang w:val="es-CO"/>
        </w:rPr>
      </w:pPr>
      <w:r>
        <w:rPr>
          <w:rFonts w:ascii="Times New Roman" w:hAnsi="Times New Roman"/>
          <w:b/>
          <w:color w:val="FF0000"/>
          <w:sz w:val="28"/>
          <w:lang w:val="es-CO"/>
        </w:rPr>
        <w:t xml:space="preserve">Se agregaron Displays al proceso para realizar seguimiento de los resultados, por favor enviar el log de ejecución a Desarrollo para su </w:t>
      </w:r>
      <w:proofErr w:type="spellStart"/>
      <w:r>
        <w:rPr>
          <w:rFonts w:ascii="Times New Roman" w:hAnsi="Times New Roman"/>
          <w:b/>
          <w:color w:val="FF0000"/>
          <w:sz w:val="28"/>
          <w:lang w:val="es-CO"/>
        </w:rPr>
        <w:t>revision</w:t>
      </w:r>
      <w:proofErr w:type="spellEnd"/>
      <w:r w:rsidR="00906432" w:rsidRPr="00906432">
        <w:rPr>
          <w:rFonts w:ascii="Times New Roman" w:hAnsi="Times New Roman"/>
          <w:b/>
          <w:color w:val="FF0000"/>
          <w:sz w:val="28"/>
          <w:lang w:val="es-CO"/>
        </w:rPr>
        <w:t>.</w:t>
      </w:r>
    </w:p>
    <w:p w:rsidR="00596286" w:rsidRDefault="00596286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</w:p>
    <w:p w:rsidR="002B00E1" w:rsidRDefault="002B00E1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</w:p>
    <w:p w:rsidR="004C7307" w:rsidRDefault="00CA3708" w:rsidP="00A66E5B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  <w:r w:rsidRPr="00CA3708">
        <w:rPr>
          <w:rFonts w:ascii="Times New Roman" w:hAnsi="Times New Roman"/>
          <w:b/>
          <w:sz w:val="24"/>
          <w:lang w:val="es-CO"/>
        </w:rPr>
        <w:t>MD5 del Archivo (CARACTPER-PER22-16454.gnt</w:t>
      </w:r>
      <w:proofErr w:type="gramStart"/>
      <w:r w:rsidRPr="00CA3708">
        <w:rPr>
          <w:rFonts w:ascii="Times New Roman" w:hAnsi="Times New Roman"/>
          <w:b/>
          <w:sz w:val="24"/>
          <w:lang w:val="es-CO"/>
        </w:rPr>
        <w:t>) :</w:t>
      </w:r>
      <w:proofErr w:type="gramEnd"/>
      <w:r w:rsidRPr="00CA3708">
        <w:rPr>
          <w:rFonts w:ascii="Times New Roman" w:hAnsi="Times New Roman"/>
          <w:b/>
          <w:sz w:val="24"/>
          <w:lang w:val="es-CO"/>
        </w:rPr>
        <w:t xml:space="preserve"> a74056f948a52e63597d71e142b49d85</w:t>
      </w:r>
    </w:p>
    <w:p w:rsidR="00997337" w:rsidRPr="008C03C8" w:rsidRDefault="00997337" w:rsidP="00A66E5B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</w:p>
    <w:p w:rsidR="004C7307" w:rsidRPr="008C03C8" w:rsidRDefault="004C7307" w:rsidP="00A66E5B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</w:p>
    <w:p w:rsidR="004C7307" w:rsidRPr="008C03C8" w:rsidRDefault="004C7307" w:rsidP="00A66E5B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</w:p>
    <w:p w:rsidR="004C7307" w:rsidRPr="008C03C8" w:rsidRDefault="004C7307" w:rsidP="00A66E5B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</w:p>
    <w:p w:rsidR="004C7307" w:rsidRPr="008C03C8" w:rsidRDefault="004C7307" w:rsidP="00A66E5B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</w:p>
    <w:p w:rsidR="0066460F" w:rsidRPr="008C03C8" w:rsidRDefault="0066460F" w:rsidP="00A66E5B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</w:p>
    <w:p w:rsidR="00596286" w:rsidRPr="008C03C8" w:rsidRDefault="00596286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b/>
          <w:sz w:val="24"/>
          <w:lang w:val="es-CO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4"/>
        <w:gridCol w:w="4714"/>
        <w:gridCol w:w="4714"/>
      </w:tblGrid>
      <w:tr w:rsidR="0063196C">
        <w:trPr>
          <w:jc w:val="center"/>
        </w:trPr>
        <w:tc>
          <w:tcPr>
            <w:tcW w:w="4714" w:type="dxa"/>
          </w:tcPr>
          <w:p w:rsidR="00555AFC" w:rsidRPr="008C03C8" w:rsidRDefault="0063196C" w:rsidP="00555AFC">
            <w:pPr>
              <w:pStyle w:val="Encabezado"/>
              <w:tabs>
                <w:tab w:val="clear" w:pos="4252"/>
                <w:tab w:val="clear" w:pos="8504"/>
              </w:tabs>
              <w:ind w:right="-1"/>
              <w:rPr>
                <w:rFonts w:ascii="Times New Roman" w:hAnsi="Times New Roman"/>
                <w:sz w:val="24"/>
                <w:lang w:val="es-CO"/>
              </w:rPr>
            </w:pPr>
            <w:r w:rsidRPr="008C03C8">
              <w:rPr>
                <w:rFonts w:ascii="Times New Roman" w:hAnsi="Times New Roman"/>
                <w:sz w:val="24"/>
                <w:lang w:val="es-CO"/>
              </w:rPr>
              <w:t xml:space="preserve">  </w:t>
            </w:r>
          </w:p>
          <w:p w:rsidR="00555AFC" w:rsidRPr="008C03C8" w:rsidRDefault="00555AF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CO"/>
              </w:rPr>
            </w:pPr>
          </w:p>
          <w:p w:rsidR="0063196C" w:rsidRPr="008C03C8" w:rsidRDefault="0063196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CO"/>
              </w:rPr>
            </w:pPr>
          </w:p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______________________________</w:t>
            </w:r>
          </w:p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Encargado</w:t>
            </w:r>
          </w:p>
        </w:tc>
        <w:tc>
          <w:tcPr>
            <w:tcW w:w="4714" w:type="dxa"/>
          </w:tcPr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</w:p>
          <w:p w:rsidR="00555AFC" w:rsidRDefault="00555AF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</w:p>
          <w:p w:rsidR="00555AFC" w:rsidRDefault="00555AF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</w:p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______________________________</w:t>
            </w:r>
          </w:p>
          <w:p w:rsidR="0063196C" w:rsidRDefault="00936F21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Director </w:t>
            </w:r>
            <w:proofErr w:type="spellStart"/>
            <w:r>
              <w:rPr>
                <w:rFonts w:ascii="Times New Roman" w:hAnsi="Times New Roman"/>
                <w:sz w:val="24"/>
                <w:lang w:val="es-MX"/>
              </w:rPr>
              <w:t>A</w:t>
            </w:r>
            <w:r w:rsidR="0063196C">
              <w:rPr>
                <w:rFonts w:ascii="Times New Roman" w:hAnsi="Times New Roman"/>
                <w:sz w:val="24"/>
                <w:lang w:val="es-MX"/>
              </w:rPr>
              <w:t>rea</w:t>
            </w:r>
            <w:proofErr w:type="spellEnd"/>
            <w:r w:rsidR="0063196C">
              <w:rPr>
                <w:rFonts w:ascii="Times New Roman" w:hAnsi="Times New Roman"/>
                <w:sz w:val="24"/>
                <w:lang w:val="es-MX"/>
              </w:rPr>
              <w:t xml:space="preserve"> Encargada</w:t>
            </w:r>
          </w:p>
        </w:tc>
        <w:tc>
          <w:tcPr>
            <w:tcW w:w="4714" w:type="dxa"/>
          </w:tcPr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</w:p>
          <w:p w:rsidR="00555AFC" w:rsidRDefault="00555AF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</w:p>
          <w:p w:rsidR="00555AFC" w:rsidRDefault="00555AF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</w:p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______________________________</w:t>
            </w:r>
          </w:p>
          <w:p w:rsidR="0063196C" w:rsidRDefault="0063196C">
            <w:pPr>
              <w:pStyle w:val="Encabezado"/>
              <w:tabs>
                <w:tab w:val="clear" w:pos="4252"/>
                <w:tab w:val="clear" w:pos="8504"/>
              </w:tabs>
              <w:ind w:right="-1"/>
              <w:jc w:val="center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Director de Producción</w:t>
            </w:r>
          </w:p>
        </w:tc>
      </w:tr>
    </w:tbl>
    <w:p w:rsidR="0063196C" w:rsidRDefault="0063196C">
      <w:pPr>
        <w:pStyle w:val="Encabezado"/>
        <w:tabs>
          <w:tab w:val="clear" w:pos="4252"/>
          <w:tab w:val="clear" w:pos="8504"/>
        </w:tabs>
        <w:ind w:right="-1"/>
        <w:jc w:val="both"/>
        <w:rPr>
          <w:rFonts w:ascii="Times New Roman" w:hAnsi="Times New Roman"/>
          <w:sz w:val="20"/>
          <w:lang w:val="es-MX"/>
        </w:rPr>
      </w:pPr>
    </w:p>
    <w:sectPr w:rsidR="0063196C" w:rsidSect="006119DE">
      <w:headerReference w:type="even" r:id="rId8"/>
      <w:headerReference w:type="default" r:id="rId9"/>
      <w:footerReference w:type="default" r:id="rId10"/>
      <w:pgSz w:w="16840" w:h="11907" w:orient="landscape" w:code="9"/>
      <w:pgMar w:top="1985" w:right="1418" w:bottom="992" w:left="1418" w:header="141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D63" w:rsidRDefault="00914D63">
      <w:r>
        <w:separator/>
      </w:r>
    </w:p>
  </w:endnote>
  <w:endnote w:type="continuationSeparator" w:id="0">
    <w:p w:rsidR="00914D63" w:rsidRDefault="00914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96C" w:rsidRDefault="0063196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D63" w:rsidRDefault="00914D63">
      <w:r>
        <w:separator/>
      </w:r>
    </w:p>
  </w:footnote>
  <w:footnote w:type="continuationSeparator" w:id="0">
    <w:p w:rsidR="00914D63" w:rsidRDefault="00914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96C" w:rsidRDefault="00F14C90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3196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3196C" w:rsidRDefault="0063196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0"/>
      <w:gridCol w:w="4678"/>
      <w:gridCol w:w="4536"/>
    </w:tblGrid>
    <w:tr w:rsidR="0063196C">
      <w:tc>
        <w:tcPr>
          <w:tcW w:w="4820" w:type="dxa"/>
          <w:tcBorders>
            <w:bottom w:val="nil"/>
          </w:tcBorders>
        </w:tcPr>
        <w:p w:rsidR="0063196C" w:rsidRDefault="00073B2B">
          <w:pPr>
            <w:pStyle w:val="Encabezado"/>
            <w:rPr>
              <w:rFonts w:ascii="Times New Roman" w:hAnsi="Times New Roman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776" behindDoc="1" locked="0" layoutInCell="1" allowOverlap="1" wp14:anchorId="0BFACF97" wp14:editId="2FFA8888">
                <wp:simplePos x="0" y="0"/>
                <wp:positionH relativeFrom="column">
                  <wp:posOffset>-1905</wp:posOffset>
                </wp:positionH>
                <wp:positionV relativeFrom="paragraph">
                  <wp:posOffset>4445</wp:posOffset>
                </wp:positionV>
                <wp:extent cx="1352550" cy="690563"/>
                <wp:effectExtent l="0" t="0" r="0" b="0"/>
                <wp:wrapNone/>
                <wp:docPr id="4" name="2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690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3196C" w:rsidRDefault="0063196C">
          <w:pPr>
            <w:pStyle w:val="Encabezado"/>
            <w:rPr>
              <w:rFonts w:ascii="Times New Roman" w:hAnsi="Times New Roman"/>
            </w:rPr>
          </w:pPr>
        </w:p>
        <w:p w:rsidR="0063196C" w:rsidRDefault="0063196C">
          <w:pPr>
            <w:pStyle w:val="Encabezado"/>
            <w:rPr>
              <w:rFonts w:ascii="Times New Roman" w:hAnsi="Times New Roman"/>
            </w:rPr>
          </w:pPr>
        </w:p>
        <w:p w:rsidR="0063196C" w:rsidRDefault="0063196C">
          <w:pPr>
            <w:pStyle w:val="Encabezado"/>
            <w:rPr>
              <w:rFonts w:ascii="Times New Roman" w:hAnsi="Times New Roman"/>
            </w:rPr>
          </w:pPr>
        </w:p>
      </w:tc>
      <w:tc>
        <w:tcPr>
          <w:tcW w:w="9214" w:type="dxa"/>
          <w:gridSpan w:val="2"/>
          <w:tcBorders>
            <w:bottom w:val="nil"/>
          </w:tcBorders>
        </w:tcPr>
        <w:p w:rsidR="0063196C" w:rsidRDefault="00067B49">
          <w:pPr>
            <w:pStyle w:val="Encabezado"/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noProof/>
              <w:sz w:val="24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3954977B" wp14:editId="7D442DDC">
                <wp:simplePos x="0" y="0"/>
                <wp:positionH relativeFrom="column">
                  <wp:posOffset>4576445</wp:posOffset>
                </wp:positionH>
                <wp:positionV relativeFrom="paragraph">
                  <wp:posOffset>137795</wp:posOffset>
                </wp:positionV>
                <wp:extent cx="774065" cy="725170"/>
                <wp:effectExtent l="0" t="0" r="698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065" cy="7251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3196C" w:rsidRDefault="00067B49">
          <w:pPr>
            <w:pStyle w:val="Encabezado"/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 xml:space="preserve">                                                 </w:t>
          </w:r>
        </w:p>
        <w:p w:rsidR="0063196C" w:rsidRDefault="0063196C">
          <w:pPr>
            <w:pStyle w:val="Encabezado"/>
            <w:tabs>
              <w:tab w:val="clear" w:pos="4252"/>
            </w:tabs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Formatos Operativos</w:t>
          </w:r>
        </w:p>
        <w:p w:rsidR="0063196C" w:rsidRDefault="0063196C">
          <w:pPr>
            <w:pStyle w:val="Encabezado"/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ORDENES DE PROCESO</w:t>
          </w:r>
          <w:r w:rsidR="00067B49">
            <w:rPr>
              <w:rFonts w:ascii="Times New Roman" w:hAnsi="Times New Roman"/>
              <w:b/>
              <w:sz w:val="24"/>
            </w:rPr>
            <w:t xml:space="preserve">                        </w:t>
          </w:r>
        </w:p>
        <w:p w:rsidR="0063196C" w:rsidRDefault="0063196C">
          <w:pPr>
            <w:pStyle w:val="Encabezado"/>
            <w:jc w:val="center"/>
            <w:rPr>
              <w:rFonts w:ascii="Times New Roman" w:hAnsi="Times New Roman"/>
              <w:b/>
              <w:sz w:val="28"/>
            </w:rPr>
          </w:pPr>
          <w:r>
            <w:rPr>
              <w:rFonts w:ascii="Times New Roman" w:hAnsi="Times New Roman"/>
              <w:b/>
              <w:sz w:val="28"/>
            </w:rPr>
            <w:t>FO090</w:t>
          </w:r>
        </w:p>
      </w:tc>
    </w:tr>
    <w:tr w:rsidR="0063196C">
      <w:tc>
        <w:tcPr>
          <w:tcW w:w="482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63196C" w:rsidRDefault="0063196C">
          <w:pPr>
            <w:pStyle w:val="Encabezad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t>Propietario:  DataCrédito</w:t>
          </w:r>
        </w:p>
      </w:tc>
      <w:tc>
        <w:tcPr>
          <w:tcW w:w="921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thickThinSmallGap" w:sz="24" w:space="0" w:color="auto"/>
          </w:tcBorders>
        </w:tcPr>
        <w:p w:rsidR="0063196C" w:rsidRDefault="0063196C">
          <w:pPr>
            <w:pStyle w:val="Encabezad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t>Dependencia Responsable:  Gerencia de Desarrollo y Mantenimiento</w:t>
          </w:r>
        </w:p>
      </w:tc>
    </w:tr>
    <w:tr w:rsidR="0063196C">
      <w:tc>
        <w:tcPr>
          <w:tcW w:w="4820" w:type="dxa"/>
          <w:tcBorders>
            <w:top w:val="nil"/>
            <w:bottom w:val="thickThinSmallGap" w:sz="24" w:space="0" w:color="auto"/>
            <w:right w:val="single" w:sz="4" w:space="0" w:color="auto"/>
          </w:tcBorders>
        </w:tcPr>
        <w:p w:rsidR="0063196C" w:rsidRDefault="0063196C">
          <w:pPr>
            <w:pStyle w:val="Encabezad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t>Emisión:  Enero 07 del 2000</w:t>
          </w:r>
        </w:p>
      </w:tc>
      <w:tc>
        <w:tcPr>
          <w:tcW w:w="4678" w:type="dxa"/>
          <w:tcBorders>
            <w:top w:val="nil"/>
            <w:left w:val="single" w:sz="4" w:space="0" w:color="auto"/>
            <w:bottom w:val="thickThinSmallGap" w:sz="24" w:space="0" w:color="auto"/>
            <w:right w:val="single" w:sz="4" w:space="0" w:color="auto"/>
          </w:tcBorders>
        </w:tcPr>
        <w:p w:rsidR="0063196C" w:rsidRDefault="0063196C">
          <w:pPr>
            <w:pStyle w:val="Encabezado"/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  <w:t>Versión:  1.0</w:t>
          </w:r>
        </w:p>
      </w:tc>
      <w:tc>
        <w:tcPr>
          <w:tcW w:w="4536" w:type="dxa"/>
          <w:tcBorders>
            <w:top w:val="nil"/>
            <w:left w:val="single" w:sz="4" w:space="0" w:color="auto"/>
            <w:bottom w:val="thickThinSmallGap" w:sz="24" w:space="0" w:color="auto"/>
            <w:right w:val="thickThinSmallGap" w:sz="24" w:space="0" w:color="auto"/>
          </w:tcBorders>
        </w:tcPr>
        <w:p w:rsidR="0063196C" w:rsidRDefault="0063196C">
          <w:pPr>
            <w:pStyle w:val="Encabezado"/>
            <w:jc w:val="center"/>
            <w:rPr>
              <w:rFonts w:ascii="Times New Roman" w:hAnsi="Times New Roman"/>
              <w:b/>
              <w:sz w:val="20"/>
            </w:rPr>
          </w:pPr>
          <w:proofErr w:type="spellStart"/>
          <w:r>
            <w:rPr>
              <w:rFonts w:ascii="Times New Roman" w:hAnsi="Times New Roman"/>
              <w:b/>
              <w:sz w:val="20"/>
            </w:rPr>
            <w:t>Pág</w:t>
          </w:r>
          <w:proofErr w:type="spellEnd"/>
          <w:r>
            <w:rPr>
              <w:rFonts w:ascii="Times New Roman" w:hAnsi="Times New Roman"/>
              <w:b/>
              <w:sz w:val="20"/>
            </w:rPr>
            <w:t xml:space="preserve">:  </w:t>
          </w:r>
          <w:r w:rsidR="00F14C90">
            <w:rPr>
              <w:rStyle w:val="Nmerodepgina"/>
              <w:rFonts w:ascii="Times New Roman" w:hAnsi="Times New Roman"/>
              <w:b/>
              <w:sz w:val="20"/>
            </w:rPr>
            <w:fldChar w:fldCharType="begin"/>
          </w:r>
          <w:r>
            <w:rPr>
              <w:rStyle w:val="Nmerodepgina"/>
              <w:rFonts w:ascii="Times New Roman" w:hAnsi="Times New Roman"/>
              <w:b/>
              <w:sz w:val="20"/>
            </w:rPr>
            <w:instrText xml:space="preserve"> PAGE </w:instrText>
          </w:r>
          <w:r w:rsidR="00F14C90">
            <w:rPr>
              <w:rStyle w:val="Nmerodepgina"/>
              <w:rFonts w:ascii="Times New Roman" w:hAnsi="Times New Roman"/>
              <w:b/>
              <w:sz w:val="20"/>
            </w:rPr>
            <w:fldChar w:fldCharType="separate"/>
          </w:r>
          <w:r w:rsidR="00CA3708">
            <w:rPr>
              <w:rStyle w:val="Nmerodepgina"/>
              <w:rFonts w:ascii="Times New Roman" w:hAnsi="Times New Roman"/>
              <w:b/>
              <w:noProof/>
              <w:sz w:val="20"/>
            </w:rPr>
            <w:t>1</w:t>
          </w:r>
          <w:r w:rsidR="00F14C90">
            <w:rPr>
              <w:rStyle w:val="Nmerodepgina"/>
              <w:rFonts w:ascii="Times New Roman" w:hAnsi="Times New Roman"/>
              <w:b/>
              <w:sz w:val="20"/>
            </w:rPr>
            <w:fldChar w:fldCharType="end"/>
          </w:r>
        </w:p>
      </w:tc>
    </w:tr>
  </w:tbl>
  <w:p w:rsidR="0063196C" w:rsidRDefault="0063196C">
    <w:pPr>
      <w:pStyle w:val="Encabezado"/>
      <w:rPr>
        <w:rFonts w:ascii="Times New Roman" w:hAnsi="Times New Roman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0760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>
    <w:nsid w:val="2E9E1B1A"/>
    <w:multiLevelType w:val="singleLevel"/>
    <w:tmpl w:val="C11E487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">
    <w:nsid w:val="35B947A7"/>
    <w:multiLevelType w:val="singleLevel"/>
    <w:tmpl w:val="3EC68626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57"/>
    <w:rsid w:val="0002223D"/>
    <w:rsid w:val="000326BB"/>
    <w:rsid w:val="00033A89"/>
    <w:rsid w:val="0003501B"/>
    <w:rsid w:val="00051368"/>
    <w:rsid w:val="00067B49"/>
    <w:rsid w:val="00073B2B"/>
    <w:rsid w:val="000A3E82"/>
    <w:rsid w:val="000B3BAD"/>
    <w:rsid w:val="000B7A1F"/>
    <w:rsid w:val="000D6672"/>
    <w:rsid w:val="000D7C0A"/>
    <w:rsid w:val="000E0F0D"/>
    <w:rsid w:val="000E29F8"/>
    <w:rsid w:val="000F4A08"/>
    <w:rsid w:val="0010363E"/>
    <w:rsid w:val="00122D65"/>
    <w:rsid w:val="00126678"/>
    <w:rsid w:val="001304F2"/>
    <w:rsid w:val="00131A1D"/>
    <w:rsid w:val="00140EA8"/>
    <w:rsid w:val="001478AF"/>
    <w:rsid w:val="00156C87"/>
    <w:rsid w:val="00174371"/>
    <w:rsid w:val="00183DF8"/>
    <w:rsid w:val="00196AB4"/>
    <w:rsid w:val="001A024C"/>
    <w:rsid w:val="001A3ECF"/>
    <w:rsid w:val="001B5AC6"/>
    <w:rsid w:val="001C261D"/>
    <w:rsid w:val="001E4FFA"/>
    <w:rsid w:val="00201677"/>
    <w:rsid w:val="00227CE5"/>
    <w:rsid w:val="0023156C"/>
    <w:rsid w:val="002322DC"/>
    <w:rsid w:val="00241AC7"/>
    <w:rsid w:val="002459DE"/>
    <w:rsid w:val="002557C2"/>
    <w:rsid w:val="00267898"/>
    <w:rsid w:val="0029571E"/>
    <w:rsid w:val="00297B67"/>
    <w:rsid w:val="002A1614"/>
    <w:rsid w:val="002A1648"/>
    <w:rsid w:val="002B00E1"/>
    <w:rsid w:val="002B6855"/>
    <w:rsid w:val="002C155E"/>
    <w:rsid w:val="002E410D"/>
    <w:rsid w:val="00302DB0"/>
    <w:rsid w:val="00307D2F"/>
    <w:rsid w:val="00314B1D"/>
    <w:rsid w:val="003158A6"/>
    <w:rsid w:val="00317257"/>
    <w:rsid w:val="00320DC0"/>
    <w:rsid w:val="003262FC"/>
    <w:rsid w:val="00332238"/>
    <w:rsid w:val="00346CCD"/>
    <w:rsid w:val="00357B8A"/>
    <w:rsid w:val="003618E9"/>
    <w:rsid w:val="00381860"/>
    <w:rsid w:val="003B7DD5"/>
    <w:rsid w:val="003C0610"/>
    <w:rsid w:val="003D316D"/>
    <w:rsid w:val="003E556B"/>
    <w:rsid w:val="003F5618"/>
    <w:rsid w:val="003F7B33"/>
    <w:rsid w:val="00410BA9"/>
    <w:rsid w:val="0041273C"/>
    <w:rsid w:val="00430538"/>
    <w:rsid w:val="004349FF"/>
    <w:rsid w:val="00434EBB"/>
    <w:rsid w:val="0047756D"/>
    <w:rsid w:val="004851AA"/>
    <w:rsid w:val="004873DD"/>
    <w:rsid w:val="004A602A"/>
    <w:rsid w:val="004C7307"/>
    <w:rsid w:val="004D3606"/>
    <w:rsid w:val="004D3E4E"/>
    <w:rsid w:val="004D55A2"/>
    <w:rsid w:val="004F46C8"/>
    <w:rsid w:val="005074CE"/>
    <w:rsid w:val="0051117F"/>
    <w:rsid w:val="005235DF"/>
    <w:rsid w:val="005379EB"/>
    <w:rsid w:val="00555AFC"/>
    <w:rsid w:val="00557ABB"/>
    <w:rsid w:val="005737FA"/>
    <w:rsid w:val="005822F1"/>
    <w:rsid w:val="00596286"/>
    <w:rsid w:val="005A27AB"/>
    <w:rsid w:val="005B149D"/>
    <w:rsid w:val="005B62D3"/>
    <w:rsid w:val="005C23A3"/>
    <w:rsid w:val="005C70E2"/>
    <w:rsid w:val="005E12AD"/>
    <w:rsid w:val="00611845"/>
    <w:rsid w:val="006119DE"/>
    <w:rsid w:val="0063196C"/>
    <w:rsid w:val="006358AE"/>
    <w:rsid w:val="00637209"/>
    <w:rsid w:val="00637CB6"/>
    <w:rsid w:val="00644DB3"/>
    <w:rsid w:val="006549C6"/>
    <w:rsid w:val="0066460F"/>
    <w:rsid w:val="006654EE"/>
    <w:rsid w:val="0066771B"/>
    <w:rsid w:val="00673FE5"/>
    <w:rsid w:val="00674B3D"/>
    <w:rsid w:val="006761A8"/>
    <w:rsid w:val="00694F69"/>
    <w:rsid w:val="006A28FA"/>
    <w:rsid w:val="006A5BA7"/>
    <w:rsid w:val="006A6577"/>
    <w:rsid w:val="006C47AA"/>
    <w:rsid w:val="006D1349"/>
    <w:rsid w:val="00716D0E"/>
    <w:rsid w:val="00724CF2"/>
    <w:rsid w:val="00730BCA"/>
    <w:rsid w:val="007401A7"/>
    <w:rsid w:val="0075152C"/>
    <w:rsid w:val="00761442"/>
    <w:rsid w:val="00765885"/>
    <w:rsid w:val="0078762C"/>
    <w:rsid w:val="00793C0A"/>
    <w:rsid w:val="007A1E21"/>
    <w:rsid w:val="007A7FF4"/>
    <w:rsid w:val="007B1D30"/>
    <w:rsid w:val="007B5A92"/>
    <w:rsid w:val="007E03E5"/>
    <w:rsid w:val="007E1B9E"/>
    <w:rsid w:val="007E368A"/>
    <w:rsid w:val="007F0695"/>
    <w:rsid w:val="007F2989"/>
    <w:rsid w:val="00801838"/>
    <w:rsid w:val="00830E5D"/>
    <w:rsid w:val="00834134"/>
    <w:rsid w:val="00834393"/>
    <w:rsid w:val="00841930"/>
    <w:rsid w:val="00850C64"/>
    <w:rsid w:val="00855DD5"/>
    <w:rsid w:val="0086601D"/>
    <w:rsid w:val="00877E3A"/>
    <w:rsid w:val="008C03C8"/>
    <w:rsid w:val="008C35D0"/>
    <w:rsid w:val="008D11FC"/>
    <w:rsid w:val="008E54AA"/>
    <w:rsid w:val="008F6010"/>
    <w:rsid w:val="00906432"/>
    <w:rsid w:val="009108FF"/>
    <w:rsid w:val="00912881"/>
    <w:rsid w:val="00914D63"/>
    <w:rsid w:val="00921703"/>
    <w:rsid w:val="00923A1D"/>
    <w:rsid w:val="0092667B"/>
    <w:rsid w:val="00934F9E"/>
    <w:rsid w:val="00936F21"/>
    <w:rsid w:val="00953176"/>
    <w:rsid w:val="00980AAD"/>
    <w:rsid w:val="0098646F"/>
    <w:rsid w:val="00997337"/>
    <w:rsid w:val="00997F88"/>
    <w:rsid w:val="009B2680"/>
    <w:rsid w:val="009C1F4B"/>
    <w:rsid w:val="009C332E"/>
    <w:rsid w:val="009E34C5"/>
    <w:rsid w:val="009E405D"/>
    <w:rsid w:val="009F065D"/>
    <w:rsid w:val="009F0E08"/>
    <w:rsid w:val="009F0F7D"/>
    <w:rsid w:val="009F2A1B"/>
    <w:rsid w:val="009F3810"/>
    <w:rsid w:val="00A03D25"/>
    <w:rsid w:val="00A100C3"/>
    <w:rsid w:val="00A12DDF"/>
    <w:rsid w:val="00A15529"/>
    <w:rsid w:val="00A160B9"/>
    <w:rsid w:val="00A23DF0"/>
    <w:rsid w:val="00A30F56"/>
    <w:rsid w:val="00A3583A"/>
    <w:rsid w:val="00A66E5B"/>
    <w:rsid w:val="00A74A1D"/>
    <w:rsid w:val="00A80072"/>
    <w:rsid w:val="00A80F4D"/>
    <w:rsid w:val="00AA1CD7"/>
    <w:rsid w:val="00AC0341"/>
    <w:rsid w:val="00AC1122"/>
    <w:rsid w:val="00AC378C"/>
    <w:rsid w:val="00AD2014"/>
    <w:rsid w:val="00AE0AD9"/>
    <w:rsid w:val="00AE37E1"/>
    <w:rsid w:val="00AF65DC"/>
    <w:rsid w:val="00B1025E"/>
    <w:rsid w:val="00B123F7"/>
    <w:rsid w:val="00B27780"/>
    <w:rsid w:val="00B34B09"/>
    <w:rsid w:val="00B4460A"/>
    <w:rsid w:val="00B65B16"/>
    <w:rsid w:val="00B6666E"/>
    <w:rsid w:val="00B726E6"/>
    <w:rsid w:val="00B80F66"/>
    <w:rsid w:val="00BB29A0"/>
    <w:rsid w:val="00BB6C53"/>
    <w:rsid w:val="00BC21F3"/>
    <w:rsid w:val="00BD0E6D"/>
    <w:rsid w:val="00BF1A1A"/>
    <w:rsid w:val="00BF302A"/>
    <w:rsid w:val="00BF3F59"/>
    <w:rsid w:val="00C06C66"/>
    <w:rsid w:val="00C07C77"/>
    <w:rsid w:val="00C10B52"/>
    <w:rsid w:val="00C30003"/>
    <w:rsid w:val="00C32135"/>
    <w:rsid w:val="00C323BF"/>
    <w:rsid w:val="00C33C31"/>
    <w:rsid w:val="00C56482"/>
    <w:rsid w:val="00C64397"/>
    <w:rsid w:val="00C72D01"/>
    <w:rsid w:val="00C80A5B"/>
    <w:rsid w:val="00C862A0"/>
    <w:rsid w:val="00C964E8"/>
    <w:rsid w:val="00C97EEF"/>
    <w:rsid w:val="00CA3708"/>
    <w:rsid w:val="00CB1924"/>
    <w:rsid w:val="00CB2742"/>
    <w:rsid w:val="00CE164A"/>
    <w:rsid w:val="00CE7331"/>
    <w:rsid w:val="00CF3481"/>
    <w:rsid w:val="00CF5FD8"/>
    <w:rsid w:val="00D20319"/>
    <w:rsid w:val="00D207F6"/>
    <w:rsid w:val="00D343C5"/>
    <w:rsid w:val="00D43067"/>
    <w:rsid w:val="00D4339D"/>
    <w:rsid w:val="00D5067D"/>
    <w:rsid w:val="00DA17B9"/>
    <w:rsid w:val="00DA245C"/>
    <w:rsid w:val="00DA6EB5"/>
    <w:rsid w:val="00DB04EA"/>
    <w:rsid w:val="00DC05C1"/>
    <w:rsid w:val="00DD17C5"/>
    <w:rsid w:val="00DD597B"/>
    <w:rsid w:val="00DE2539"/>
    <w:rsid w:val="00E36A37"/>
    <w:rsid w:val="00E44DF7"/>
    <w:rsid w:val="00E546B3"/>
    <w:rsid w:val="00E57767"/>
    <w:rsid w:val="00E618FF"/>
    <w:rsid w:val="00E64602"/>
    <w:rsid w:val="00E67359"/>
    <w:rsid w:val="00E73D52"/>
    <w:rsid w:val="00E86902"/>
    <w:rsid w:val="00E915D8"/>
    <w:rsid w:val="00E93765"/>
    <w:rsid w:val="00E974B4"/>
    <w:rsid w:val="00EA5D60"/>
    <w:rsid w:val="00EB47DC"/>
    <w:rsid w:val="00EB549D"/>
    <w:rsid w:val="00EB7181"/>
    <w:rsid w:val="00ED115D"/>
    <w:rsid w:val="00F0358E"/>
    <w:rsid w:val="00F13D4B"/>
    <w:rsid w:val="00F14C90"/>
    <w:rsid w:val="00F26988"/>
    <w:rsid w:val="00F367D7"/>
    <w:rsid w:val="00F45D6F"/>
    <w:rsid w:val="00F54895"/>
    <w:rsid w:val="00F66760"/>
    <w:rsid w:val="00F70774"/>
    <w:rsid w:val="00F73577"/>
    <w:rsid w:val="00F7680B"/>
    <w:rsid w:val="00F94549"/>
    <w:rsid w:val="00F96648"/>
    <w:rsid w:val="00FA6454"/>
    <w:rsid w:val="00FB300E"/>
    <w:rsid w:val="00FD3732"/>
    <w:rsid w:val="00FD48D1"/>
    <w:rsid w:val="00FD6CBE"/>
    <w:rsid w:val="00FE4725"/>
    <w:rsid w:val="00F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DE"/>
    <w:rPr>
      <w:rFonts w:ascii="Bookman Old Style" w:hAnsi="Bookman Old Style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6119DE"/>
    <w:pPr>
      <w:keepNext/>
      <w:outlineLvl w:val="0"/>
    </w:pPr>
    <w:rPr>
      <w:rFonts w:ascii="Times New Roman" w:hAnsi="Times New Roman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6119D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119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6119DE"/>
  </w:style>
  <w:style w:type="paragraph" w:styleId="Textosinformato">
    <w:name w:val="Plain Text"/>
    <w:basedOn w:val="Normal"/>
    <w:semiHidden/>
    <w:rsid w:val="006119DE"/>
    <w:rPr>
      <w:rFonts w:ascii="Courier New" w:hAnsi="Courier New"/>
      <w:b/>
      <w:sz w:val="20"/>
    </w:rPr>
  </w:style>
  <w:style w:type="character" w:styleId="Hipervnculo">
    <w:name w:val="Hyperlink"/>
    <w:basedOn w:val="Fuentedeprrafopredeter"/>
    <w:semiHidden/>
    <w:rsid w:val="006119D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7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B49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DE"/>
    <w:rPr>
      <w:rFonts w:ascii="Bookman Old Style" w:hAnsi="Bookman Old Style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6119DE"/>
    <w:pPr>
      <w:keepNext/>
      <w:outlineLvl w:val="0"/>
    </w:pPr>
    <w:rPr>
      <w:rFonts w:ascii="Times New Roman" w:hAnsi="Times New Roman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6119D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119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6119DE"/>
  </w:style>
  <w:style w:type="paragraph" w:styleId="Textosinformato">
    <w:name w:val="Plain Text"/>
    <w:basedOn w:val="Normal"/>
    <w:semiHidden/>
    <w:rsid w:val="006119DE"/>
    <w:rPr>
      <w:rFonts w:ascii="Courier New" w:hAnsi="Courier New"/>
      <w:b/>
      <w:sz w:val="20"/>
    </w:rPr>
  </w:style>
  <w:style w:type="character" w:styleId="Hipervnculo">
    <w:name w:val="Hyperlink"/>
    <w:basedOn w:val="Fuentedeprrafopredeter"/>
    <w:semiHidden/>
    <w:rsid w:val="006119D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7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B49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Biblio_Plantill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Biblio_Plantilla.dot</Template>
  <TotalTime>1102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ICMCRE</vt:lpstr>
    </vt:vector>
  </TitlesOfParts>
  <Company>Computec S. A.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ICMCRE</dc:title>
  <dc:creator>Computec</dc:creator>
  <cp:lastModifiedBy>User</cp:lastModifiedBy>
  <cp:revision>73</cp:revision>
  <cp:lastPrinted>2009-07-21T22:50:00Z</cp:lastPrinted>
  <dcterms:created xsi:type="dcterms:W3CDTF">2012-05-17T14:09:00Z</dcterms:created>
  <dcterms:modified xsi:type="dcterms:W3CDTF">2013-11-29T20:01:00Z</dcterms:modified>
</cp:coreProperties>
</file>